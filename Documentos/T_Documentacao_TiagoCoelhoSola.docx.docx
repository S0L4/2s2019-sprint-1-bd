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7039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7039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703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124FF1" w:rsidRDefault="00124FF1" w:rsidP="00124FF1">
      <w:r>
        <w:t>O modelo lógico é o modelo q mais se aproxima do que será desenvolvido no banco de dados</w:t>
      </w:r>
    </w:p>
    <w:p w:rsidR="00124FF1" w:rsidRPr="00124FF1" w:rsidRDefault="00124FF1" w:rsidP="00124FF1">
      <w:pPr>
        <w:jc w:val="center"/>
      </w:pPr>
      <w:r>
        <w:rPr>
          <w:noProof/>
        </w:rPr>
        <w:drawing>
          <wp:inline distT="0" distB="0" distL="0" distR="0">
            <wp:extent cx="4165766" cy="38481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.jp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029" cy="39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124FF1" w:rsidP="008A7F37">
      <w:r>
        <w:t>O modelo físico é o modelo onde são adicionados valores para a validação da modelagem</w:t>
      </w:r>
    </w:p>
    <w:p w:rsidR="00124FF1" w:rsidRDefault="00124FF1" w:rsidP="008A7F37">
      <w:r>
        <w:rPr>
          <w:noProof/>
        </w:rPr>
        <w:drawing>
          <wp:inline distT="0" distB="0" distL="0" distR="0">
            <wp:extent cx="5732145" cy="2284730"/>
            <wp:effectExtent l="0" t="0" r="190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A7F37" w:rsidRDefault="00124FF1" w:rsidP="008A7F37">
      <w:r>
        <w:t>É o modelo conceitual é uma visualização macro das entidades e seus relacionamentos</w:t>
      </w:r>
    </w:p>
    <w:p w:rsidR="00124FF1" w:rsidRDefault="00124FF1" w:rsidP="008A7F37">
      <w:r>
        <w:rPr>
          <w:noProof/>
        </w:rPr>
        <w:drawing>
          <wp:inline distT="0" distB="0" distL="0" distR="0">
            <wp:extent cx="5732145" cy="164211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_Gufos_Conceitual.jpg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395" w:rsidRDefault="00970395">
      <w:pPr>
        <w:spacing w:after="0" w:line="240" w:lineRule="auto"/>
      </w:pPr>
      <w:r>
        <w:separator/>
      </w:r>
    </w:p>
  </w:endnote>
  <w:endnote w:type="continuationSeparator" w:id="0">
    <w:p w:rsidR="00970395" w:rsidRDefault="0097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7039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395" w:rsidRDefault="00970395">
      <w:pPr>
        <w:spacing w:after="0" w:line="240" w:lineRule="auto"/>
      </w:pPr>
      <w:r>
        <w:separator/>
      </w:r>
    </w:p>
  </w:footnote>
  <w:footnote w:type="continuationSeparator" w:id="0">
    <w:p w:rsidR="00970395" w:rsidRDefault="00970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4FF1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70395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CC67E0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5F820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825895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54108-ACD1-4165-B6A2-D3FB8B5A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201</TotalTime>
  <Pages>1</Pages>
  <Words>406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Tiago Coelho Sola</cp:lastModifiedBy>
  <cp:revision>32</cp:revision>
  <dcterms:created xsi:type="dcterms:W3CDTF">2018-12-27T15:45:00Z</dcterms:created>
  <dcterms:modified xsi:type="dcterms:W3CDTF">2019-08-06T18:52:00Z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